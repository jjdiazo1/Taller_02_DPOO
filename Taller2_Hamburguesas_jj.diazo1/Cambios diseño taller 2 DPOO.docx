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72FA" w14:textId="2F3C0EA4" w:rsidR="00E72867" w:rsidRPr="00E72867" w:rsidRDefault="008D0675" w:rsidP="00E72867">
      <w:pPr>
        <w:pStyle w:val="Ttulo1"/>
      </w:pPr>
      <w:r>
        <w:t>Cambios dis</w:t>
      </w:r>
      <w:r>
        <w:rPr>
          <w:rFonts w:hint="eastAsia"/>
        </w:rPr>
        <w:t>e</w:t>
      </w:r>
      <w:r>
        <w:t>ño taller 2 DPOO</w:t>
      </w:r>
      <w:r w:rsidR="00B8144E">
        <w:t xml:space="preserve"> JJ.DIAZO1</w:t>
      </w:r>
    </w:p>
    <w:p w14:paraId="705763C9" w14:textId="02C3376C" w:rsidR="008D0675" w:rsidRDefault="008D0675" w:rsidP="008D0675">
      <w:pPr>
        <w:pStyle w:val="Listaconvietas"/>
      </w:pPr>
      <w:r>
        <w:t>Clase Aplicación</w:t>
      </w:r>
    </w:p>
    <w:p w14:paraId="50654F70" w14:textId="50C25F83" w:rsidR="00E72867" w:rsidRDefault="00E72867" w:rsidP="007414B0">
      <w:pPr>
        <w:pStyle w:val="Listaconvietas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-Estructura de la app: Antes de explicar los cambios en las clases, debo explicar que utilice la misma estructura del taller anterior, donde se separa el modelo el procesamiento y la consola como paquetes. Esto para facilitar el entendimiento del código además de saber con solo ver la app como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distribuida de manera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fácil. </w:t>
      </w:r>
    </w:p>
    <w:p w14:paraId="64210036" w14:textId="61120F20" w:rsidR="00E72867" w:rsidRDefault="00E72867" w:rsidP="007414B0">
      <w:pPr>
        <w:pStyle w:val="Listaconvietas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8D0675" w:rsidRPr="008D0675">
        <w:rPr>
          <w:sz w:val="24"/>
          <w:szCs w:val="24"/>
        </w:rPr>
        <w:t>Metodo</w:t>
      </w:r>
      <w:proofErr w:type="spellEnd"/>
      <w:r w:rsidR="008D0675" w:rsidRPr="008D0675">
        <w:rPr>
          <w:sz w:val="24"/>
          <w:szCs w:val="24"/>
        </w:rPr>
        <w:t xml:space="preserve"> </w:t>
      </w:r>
      <w:proofErr w:type="spellStart"/>
      <w:r w:rsidR="008D0675" w:rsidRPr="008D0675">
        <w:rPr>
          <w:sz w:val="24"/>
          <w:szCs w:val="24"/>
        </w:rPr>
        <w:t>ejecutarOpcio</w:t>
      </w:r>
      <w:r w:rsidR="008D0675">
        <w:rPr>
          <w:sz w:val="24"/>
          <w:szCs w:val="24"/>
        </w:rPr>
        <w:t>n</w:t>
      </w:r>
      <w:proofErr w:type="spellEnd"/>
      <w:r w:rsidR="008D0675">
        <w:rPr>
          <w:sz w:val="24"/>
          <w:szCs w:val="24"/>
        </w:rPr>
        <w:t xml:space="preserve">: Lo hice dentro del mismo método </w:t>
      </w:r>
      <w:proofErr w:type="spellStart"/>
      <w:r w:rsidR="008D0675">
        <w:rPr>
          <w:sz w:val="24"/>
          <w:szCs w:val="24"/>
        </w:rPr>
        <w:t>main</w:t>
      </w:r>
      <w:proofErr w:type="spellEnd"/>
      <w:r w:rsidR="008D067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ejecutarAplicacion</w:t>
      </w:r>
      <w:proofErr w:type="spellEnd"/>
      <w:r>
        <w:rPr>
          <w:sz w:val="24"/>
          <w:szCs w:val="24"/>
        </w:rPr>
        <w:t>)</w:t>
      </w:r>
      <w:r w:rsidR="008D0675">
        <w:rPr>
          <w:sz w:val="24"/>
          <w:szCs w:val="24"/>
        </w:rPr>
        <w:t>para simplificar líneas de código</w:t>
      </w:r>
      <w:r>
        <w:rPr>
          <w:sz w:val="24"/>
          <w:szCs w:val="24"/>
        </w:rPr>
        <w:t>.</w:t>
      </w:r>
    </w:p>
    <w:p w14:paraId="5AFD338F" w14:textId="77777777" w:rsidR="00E72867" w:rsidRDefault="00E72867" w:rsidP="007414B0">
      <w:pPr>
        <w:pStyle w:val="Listaconvietas"/>
        <w:numPr>
          <w:ilvl w:val="0"/>
          <w:numId w:val="0"/>
        </w:numPr>
        <w:rPr>
          <w:sz w:val="24"/>
          <w:szCs w:val="24"/>
        </w:rPr>
      </w:pPr>
    </w:p>
    <w:p w14:paraId="31A0342F" w14:textId="1E905A79" w:rsidR="00E72867" w:rsidRDefault="00E72867" w:rsidP="00E72867">
      <w:pPr>
        <w:pStyle w:val="Listaconvietas"/>
      </w:pPr>
      <w:r>
        <w:t>Clase Restaurante:</w:t>
      </w:r>
    </w:p>
    <w:p w14:paraId="124370D3" w14:textId="12FFEF68" w:rsidR="00B8144E" w:rsidRDefault="00E72867" w:rsidP="007414B0">
      <w:pPr>
        <w:pStyle w:val="Listaconvietas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-Los métodos iniciar pedido, cerrar y guardar pedido y cargar información restaurante fueron implementados en la clase aplicación ya que se necesitaban inputs para estos, pero la lógica se hace desde la clase restaurante. </w:t>
      </w:r>
    </w:p>
    <w:p w14:paraId="10DD7B23" w14:textId="2356C639" w:rsidR="00B8144E" w:rsidRDefault="00B8144E" w:rsidP="00B8144E">
      <w:pPr>
        <w:pStyle w:val="Listaconvietas"/>
      </w:pPr>
      <w:r>
        <w:t>Extras:</w:t>
      </w:r>
    </w:p>
    <w:p w14:paraId="02FCBE27" w14:textId="2F656FB2" w:rsidR="00B8144E" w:rsidRDefault="00B8144E" w:rsidP="00B8144E">
      <w:pPr>
        <w:pStyle w:val="Listaconvietas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-Aparte de esto, no se realizó ningún cambio significativo y se respecto la relación que había entre las clases y objetos.</w:t>
      </w:r>
    </w:p>
    <w:p w14:paraId="0B81FA70" w14:textId="5C85C5BE" w:rsidR="00E72867" w:rsidRPr="003C01DD" w:rsidRDefault="00B8144E" w:rsidP="00E72867">
      <w:pPr>
        <w:pStyle w:val="Listaconvietas"/>
        <w:numPr>
          <w:ilvl w:val="0"/>
          <w:numId w:val="0"/>
        </w:numPr>
        <w:rPr>
          <w:sz w:val="24"/>
          <w:szCs w:val="24"/>
        </w:rPr>
      </w:pPr>
      <w:r w:rsidRPr="00B8144E">
        <w:rPr>
          <w:sz w:val="24"/>
          <w:szCs w:val="24"/>
        </w:rPr>
        <w:t>-Pido disculpas por no hacer los dos envíos separados pero para cuando me di cuenta que tocaba enviar el primero y luego la modificación por aparte ya era muy tarde</w:t>
      </w:r>
      <w:r>
        <w:rPr>
          <w:sz w:val="24"/>
          <w:szCs w:val="24"/>
        </w:rPr>
        <w:t>;</w:t>
      </w:r>
      <w:r w:rsidRPr="00B8144E">
        <w:rPr>
          <w:sz w:val="24"/>
          <w:szCs w:val="24"/>
        </w:rPr>
        <w:t xml:space="preserve"> trate de salirme de eclipse y darle </w:t>
      </w:r>
      <w:r>
        <w:rPr>
          <w:sz w:val="24"/>
          <w:szCs w:val="24"/>
        </w:rPr>
        <w:t>“</w:t>
      </w:r>
      <w:r w:rsidRPr="00B8144E">
        <w:rPr>
          <w:sz w:val="24"/>
          <w:szCs w:val="24"/>
        </w:rPr>
        <w:t>no guardar cambios</w:t>
      </w:r>
      <w:r>
        <w:rPr>
          <w:sz w:val="24"/>
          <w:szCs w:val="24"/>
        </w:rPr>
        <w:t>”</w:t>
      </w:r>
      <w:r w:rsidRPr="00B8144E">
        <w:rPr>
          <w:sz w:val="24"/>
          <w:szCs w:val="24"/>
        </w:rPr>
        <w:t xml:space="preserve"> pero por alguna razón eclipse aun así los guardo. </w:t>
      </w:r>
    </w:p>
    <w:p w14:paraId="25BC3AE7" w14:textId="77777777" w:rsidR="00E72867" w:rsidRDefault="00E72867" w:rsidP="00E72867">
      <w:pPr>
        <w:pStyle w:val="Listaconvietas"/>
        <w:numPr>
          <w:ilvl w:val="0"/>
          <w:numId w:val="0"/>
        </w:numPr>
      </w:pPr>
    </w:p>
    <w:p w14:paraId="141D312D" w14:textId="1587B0B6" w:rsidR="00E72867" w:rsidRDefault="00E72867" w:rsidP="007414B0">
      <w:pPr>
        <w:pStyle w:val="Listaconvietas"/>
        <w:numPr>
          <w:ilvl w:val="0"/>
          <w:numId w:val="0"/>
        </w:numPr>
        <w:rPr>
          <w:sz w:val="24"/>
          <w:szCs w:val="24"/>
        </w:rPr>
      </w:pPr>
    </w:p>
    <w:p w14:paraId="1968D063" w14:textId="1CCFB49E" w:rsidR="00E72867" w:rsidRPr="007414B0" w:rsidRDefault="00E72867" w:rsidP="007414B0">
      <w:pPr>
        <w:pStyle w:val="Listaconvietas"/>
        <w:numPr>
          <w:ilvl w:val="0"/>
          <w:numId w:val="0"/>
        </w:numPr>
        <w:rPr>
          <w:sz w:val="24"/>
          <w:szCs w:val="24"/>
        </w:rPr>
      </w:pPr>
    </w:p>
    <w:sectPr w:rsidR="00E72867" w:rsidRPr="007414B0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1D4CF" w14:textId="77777777" w:rsidR="0049135C" w:rsidRDefault="0049135C">
      <w:r>
        <w:separator/>
      </w:r>
    </w:p>
    <w:p w14:paraId="492DE942" w14:textId="77777777" w:rsidR="0049135C" w:rsidRDefault="0049135C"/>
  </w:endnote>
  <w:endnote w:type="continuationSeparator" w:id="0">
    <w:p w14:paraId="02C486A8" w14:textId="77777777" w:rsidR="0049135C" w:rsidRDefault="0049135C">
      <w:r>
        <w:continuationSeparator/>
      </w:r>
    </w:p>
    <w:p w14:paraId="486E7BA0" w14:textId="77777777" w:rsidR="0049135C" w:rsidRDefault="00491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C18858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96B7" w14:textId="77777777" w:rsidR="0049135C" w:rsidRDefault="0049135C">
      <w:r>
        <w:separator/>
      </w:r>
    </w:p>
    <w:p w14:paraId="0E36DE19" w14:textId="77777777" w:rsidR="0049135C" w:rsidRDefault="0049135C"/>
  </w:footnote>
  <w:footnote w:type="continuationSeparator" w:id="0">
    <w:p w14:paraId="2F9185A5" w14:textId="77777777" w:rsidR="0049135C" w:rsidRDefault="0049135C">
      <w:r>
        <w:continuationSeparator/>
      </w:r>
    </w:p>
    <w:p w14:paraId="7CC0E6F3" w14:textId="77777777" w:rsidR="0049135C" w:rsidRDefault="004913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1334">
    <w:abstractNumId w:val="1"/>
  </w:num>
  <w:num w:numId="2" w16cid:durableId="1690834103">
    <w:abstractNumId w:val="0"/>
  </w:num>
  <w:num w:numId="3" w16cid:durableId="39524368">
    <w:abstractNumId w:val="2"/>
  </w:num>
  <w:num w:numId="4" w16cid:durableId="157759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75"/>
    <w:rsid w:val="000A1E95"/>
    <w:rsid w:val="00106A32"/>
    <w:rsid w:val="003C01DD"/>
    <w:rsid w:val="0049135C"/>
    <w:rsid w:val="005A6A9B"/>
    <w:rsid w:val="005E7C40"/>
    <w:rsid w:val="00726149"/>
    <w:rsid w:val="007414B0"/>
    <w:rsid w:val="008D0675"/>
    <w:rsid w:val="00B052CE"/>
    <w:rsid w:val="00B8144E"/>
    <w:rsid w:val="00E7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8DADB"/>
  <w15:chartTrackingRefBased/>
  <w15:docId w15:val="{FE0F3536-37F8-4B43-A0BB-80B7A139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es-CO%7bC4FF32A5-2279-2D45-86E4-DDC61E348E2B%7d/%7b908D11D7-C751-5044-B958-2C5BBD902CD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{908D11D7-C751-5044-B958-2C5BBD902CDA}tf10002086.dotx</Template>
  <TotalTime>13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2023-09-09T19:58:00Z</dcterms:created>
  <dcterms:modified xsi:type="dcterms:W3CDTF">2023-09-11T00:11:00Z</dcterms:modified>
</cp:coreProperties>
</file>